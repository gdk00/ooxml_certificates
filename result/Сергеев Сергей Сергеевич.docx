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" wp14:anchorId="1F225A27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40810" cy="8659495"/>
                <wp:effectExtent l="0" t="0" r="4445" b="0"/>
                <wp:wrapNone/>
                <wp:docPr id="1" name="\xd0\x9f\xd1\x80\xd1\x8f\xd0\xbc\xd0\xbe\xd1\x83\xd0\xb3\xd0\xbe\xd0\xbb\xd1\x8c\xd0\xbd\xd0\xb8\xd0\xba 3" descr="\xd0\xb1\xd0\xb5\xd0\xbb\xd1\x8b\xd0\xb9 \xd0\xbf\xd1\x80\xd1\x8f\xd0\xbc\xd0\xbe\xd1\x83\xd0\xb3\xd0\xbe\xd0\xbb\xd1\x8c\xd0\xbd\xd0\xb8\xd0\xba \xd0\xb4\xd0\xbb\xd1\x8f \xd1\x82\xd0\xb5\xd0\xba\xd1\x81\xd1\x82\xd0\xb0 \xd0\xbd\xd0\xb0 \xd0\xbe\xd0\xb1\xd0\xbb\xd0\xbe\xd0\xb6\xd0\xba\xd0\xb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865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\xd0\x9f\xd1\x80\xd1\x8f\xd0\xbc\xd0\xbe\xd1\x83\xd0\xb3\xd0\xbe\xd0\xbb\xd1\x8c\xd0\xbd\xd0\xb8\xd0\xba 3" fillcolor="white" stroked="f" style="position:absolute;margin-left:-15.95pt;margin-top:73.85pt;width:310.2pt;height:681.75pt;mso-position-vertical-relative:page" wp14:anchorId="1F225A27">
                <w10:wrap type="none"/>
                <v:fill o:detectmouseclick="t" type="solid" color2="black"/>
                <v:stroke color="#3465a4" weight="25560" joinstyle="round" endcap="flat"/>
              </v:rect>
            </w:pict>
          </mc:Fallback>
        </mc:AlternateContent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-746760</wp:posOffset>
            </wp:positionH>
            <wp:positionV relativeFrom="page">
              <wp:posOffset>-12700</wp:posOffset>
            </wp:positionV>
            <wp:extent cx="7560310" cy="6510655"/>
            <wp:effectExtent l="0" t="0" r="0" b="0"/>
            <wp:wrapNone/>
            <wp:docPr id="2" name="\xd0\xa0\xd0\xb8\xd1\x81\xd1\x83\xd0\xbd\xd0\xbe\xd0\xba\xc2\xa01" descr="\xd0\xb2\xd0\xb8\xd0\xb4 \xd1\x83\xd0\xbb\xd0\xb8\xd1\x86\xd1\x8b \xd1\x81\xd0\xbe \xd0\xb7\xd0\xb4\xd0\xb0\xd0\xbd\xd0\xb8\xd1\x8f\xd0\xbc\xd0\xb8, \xd1\x80\xd1\x8b\xd0\xbd\xd0\xba\xd0\xbe\xd0\xbc \xd0\xb8 \xd0\xb4\xd0\xbe\xd1\x80\xd0\xbe\xd0\xb6\xd0\xbd\xd1\x8b\xd0\xbc\xd0\xb8 \xd0\xb7\xd0\xbd\xd0\xb0\xd0\xba\xd0\xb0\xd0\xbc\xd0\x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\xd0\xa0\xd0\xb8\xd1\x81\xd1\x83\xd0\xbd\xd0\xbe\xd0\xba\xc2\xa01" descr="\xd0\xb2\xd0\xb8\xd0\xb4 \xd1\x83\xd0\xbb\xd0\xb8\xd1\x86\xd1\x8b \xd1\x81\xd0\xbe \xd0\xb7\xd0\xb4\xd0\xb0\xd0\xbd\xd0\xb8\xd1\x8f\xd0\xbc\xd0\xb8, \xd1\x80\xd1\x8b\xd0\xbd\xd0\xba\xd0\xbe\xd0\xbc \xd0\xb8 \xd0\xb4\xd0\xbe\xd1\x80\xd0\xbe\xd0\xb6\xd0\xbd\xd1\x8b\xd0\xbc\xd0\xb8 \xd0\xb7\xd0\xbd\xd0\xb0\xd0\xba\xd0\xb0\xd0\xbc\xd0\xb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2E81C4ED">
                      <wp:extent cx="3530600" cy="175450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9800" cy="17539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itle"/>
                                    <w:spacing w:before="0" w:after="0"/>
                                    <w:rPr>
                                      <w:rFonts w:ascii="Arial" w:hAnsi="Arial" w:eastAsia="" w:cs="" w:asciiTheme="majorHAnsi" w:cstheme="majorBidi" w:eastAsiaTheme="majorEastAsia" w:hAnsiTheme="majorHAnsi"/>
                                      <w:b/>
                                      <w:b/>
                                      <w:bCs/>
                                      <w:color w:val="082A75"/>
                                      <w:sz w:val="72"/>
                                      <w:szCs w:val="52"/>
                                      <w:lang w:bidi="ru-RU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/>
                                      <w:b/>
                                      <w:bCs/>
                                      <w:color w:val="082A75"/>
                                      <w:sz w:val="72"/>
                                      <w:szCs w:val="52"/>
                                      <w:lang w:bidi="ru-RU"/>
                                    </w:rPr>
                                    <w:t>Diploma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38.15pt;width:277.9pt;height:138.05pt;mso-position-vertical:top" wp14:anchorId="2E81C4ED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itle"/>
                              <w:spacing w:before="0" w:after="0"/>
                              <w:rPr>
                                <w:rFonts w:ascii="Arial" w:hAnsi="Arial" w:eastAsia="" w:cs="" w:asciiTheme="majorHAnsi" w:cstheme="majorBidi" w:eastAsiaTheme="majorEastAsia" w:hAnsiTheme="majorHAnsi"/>
                                <w:b/>
                                <w:b/>
                                <w:bCs/>
                                <w:color w:val="082A75"/>
                                <w:sz w:val="72"/>
                                <w:szCs w:val="52"/>
                                <w:lang w:bidi="ru-RU"/>
                              </w:rPr>
                            </w:pPr>
                            <w:r>
                              <w:rPr>
                                <w:rFonts w:eastAsia="" w:cs="" w:cstheme="majorBidi" w:eastAsiaTheme="majorEastAsia"/>
                                <w:b/>
                                <w:bCs/>
                                <w:color w:val="082A75"/>
                                <w:sz w:val="72"/>
                                <w:szCs w:val="52"/>
                                <w:lang w:bidi="ru-RU"/>
                              </w:rPr>
                              <w:t>Diploma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19050" distB="19050" distL="0" distR="19050" wp14:anchorId="325EECF4">
                      <wp:extent cx="1393190" cy="1270"/>
                      <wp:effectExtent l="0" t="19050" r="19050" b="1905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48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09.6pt,-3.05pt" stroked="t" style="position:absolute;mso-position-vertical:top" wp14:anchorId="325EECF4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7275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>
                <w:rStyle w:val="Style14"/>
                <w:b w:val="false"/>
                <w:lang w:val="en-US" w:bidi="ru-RU"/>
              </w:rPr>
              <w:t>02.11.2021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19050" distB="19050" distL="0" distR="30480" wp14:anchorId="05221EEA">
                      <wp:extent cx="1496060" cy="1270"/>
                      <wp:effectExtent l="0" t="19050" r="30480" b="1905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4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17.7pt,-3.05pt" stroked="t" style="position:absolute;mso-position-vertical:top" wp14:anchorId="05221EEA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/>
            </w:pPr>
            <w:sdt>
              <w:sdtPr>
                <w:id w:val="1775301945"/>
              </w:sdtPr>
              <w:sdtContent>
                <w:r>
                  <w:rPr>
                    <w:rFonts w:eastAsia="" w:cs="Times New Roman" w:ascii="Times New Roman" w:hAnsi="Times New Roman"/>
                    <w:b/>
                    <w:color w:val="082A75"/>
                    <w:sz w:val="28"/>
                    <w:szCs w:val="22"/>
                  </w:rPr>
                  <w:t>OOO</w:t>
                </w:r>
                <w:r>
                  <w:rPr>
                    <w:rFonts w:cs="Times New Roman" w:ascii="Times New Roman" w:hAnsi="Times New Roman"/>
                  </w:rPr>
                  <w:t xml:space="preserve"> </w:t>
                </w:r>
                <w:r>
                  <w:rPr>
                    <w:rFonts w:eastAsia="" w:cs="Times New Roman" w:ascii="Times New Roman" w:hAnsi="Times New Roman" w:eastAsiaTheme="minorEastAsia"/>
                    <w:b/>
                    <w:color w:val="082A75" w:themeColor="text2"/>
                    <w:sz w:val="28"/>
                    <w:szCs w:val="22"/>
                  </w:rPr>
                  <w:t>ShikBleskKrasota</w:t>
                </w:r>
                <w:r>
                  <w:rPr>
                    <w:rFonts w:cs="Times New Roman" w:ascii="Times New Roman" w:hAnsi="Times New Roman"/>
                  </w:rPr>
                  <w:t xml:space="preserve"> </w:t>
                </w:r>
              </w:sdtContent>
            </w:sdt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Сергеев Сергей Сергеевич</w:t>
            </w:r>
            <w:r>
              <w:rPr>
                <w:rFonts w:cs="Times New Roman" w:ascii="Times New Roman" w:hAnsi="Times New Roman"/>
              </w:rPr>
              <w:br/>
            </w:r>
            <w:r>
              <w:rPr>
                <w:rFonts w:eastAsia="" w:cs="Times New Roman" w:ascii="Times New Roman" w:hAnsi="Times New Roman" w:eastAsiaTheme="minorEastAsia"/>
                <w:b/>
                <w:color w:val="082A75" w:themeColor="text2"/>
                <w:sz w:val="28"/>
                <w:szCs w:val="22"/>
              </w:rPr>
              <w:t>Hairdresser 2nd class</w:t>
            </w:r>
            <w:r>
              <w:rPr>
                <w:rFonts w:cs="Times New Roman" w:ascii="Times New Roman" w:hAnsi="Times New Roman"/>
              </w:rPr>
              <w:br/>
              <w:t>ООО “Парикмахер”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 wp14:anchorId="6964154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2875" cy="4021455"/>
                <wp:effectExtent l="0" t="0" r="0" b="0"/>
                <wp:wrapNone/>
                <wp:docPr id="7" name="\xd0\x9f\xd1\x80\xd1\x8f\xd0\xbc\xd0\xbe\xd1\x83\xd0\xb3\xd0\xbe\xd0\xbb\xd1\x8c\xd0\xbd\xd0\xb8\xd0\xba\xc2\xa02" descr="\xd1\x86\xd0\xb2\xd0\xb5\xd1\x82\xd0\xbd\xd0\xbe\xd0\xb9 \xd0\xbf\xd1\x80\xd1\x8f\xd0\xbc\xd0\xbe\xd1\x83\xd0\xb3\xd0\xbe\xd0\xbb\xd1\x8c\xd0\xbd\xd0\xb8\xd0\xb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320" cy="40208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\xd0\x9f\xd1\x80\xd1\x8f\xd0\xbc\xd0\xbe\xd1\x83\xd0\xb3\xd0\xbe\xd0\xbb\xd1\x8c\xd0\xbd\xd0\xb8\xd0\xba\xc2\xa02" fillcolor="#34aba2" stroked="f" style="position:absolute;margin-left:-58.7pt;margin-top:525pt;width:611.15pt;height:316.55pt;mso-position-vertical-relative:page" wp14:anchorId="69641541">
                <w10:wrap type="none"/>
                <v:fill o:detectmouseclick="t" type="solid" color2="#cb545d"/>
                <v:stroke color="#3465a4" weight="25560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4949825</wp:posOffset>
            </wp:positionH>
            <wp:positionV relativeFrom="paragraph">
              <wp:posOffset>7747635</wp:posOffset>
            </wp:positionV>
            <wp:extent cx="1482090" cy="643890"/>
            <wp:effectExtent l="0" t="0" r="0" b="0"/>
            <wp:wrapNone/>
            <wp:docPr id="8" name="\xd0\x93\xd1\x80\xd0\xb0\xd1\x84\xd0\xb8\xd1\x87\xd0\xb5\xd1\x81\xd0\xba\xd0\xb8\xd0\xb9 \xd0\xbe\xd0\xb1\xd1\x8a\xd0\xb5\xd0\xba\xd1\x82\xc2\xa0201" descr="\xd0\xbb\xd0\xbe\xd0\xb3\xd0\xbe\xd1\x82\xd0\xb8\xd0\x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\xd0\x93\xd1\x80\xd0\xb0\xd1\x84\xd0\xb8\xd1\x87\xd0\xb5\xd1\x81\xd0\xba\xd0\xb8\xd0\xb9 \xd0\xbe\xd0\xb1\xd1\x8a\xd0\xb5\xd0\xba\xd1\x82\xc2\xa0201" descr="\xd0\xbb\xd0\xbe\xd0\xb3\xd0\xbe\xd1\x82\xd0\xb8\xd0\xb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936" w:right="936" w:header="0" w:top="720" w:footer="289" w:bottom="720" w:gutter="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2945181"/>
    </w:sdtPr>
    <w:sdtContent>
      <w:p>
        <w:pPr>
          <w:pStyle w:val="Footer"/>
          <w:jc w:val="center"/>
          <w:rPr/>
        </w:pPr>
        <w:r>
          <w:rPr>
            <w:lang w:bidi="ru-RU"/>
          </w:rPr>
          <w:fldChar w:fldCharType="begin"/>
        </w:r>
        <w:r>
          <w:rPr>
            <w:lang w:bidi="ru-RU"/>
          </w:rPr>
          <w:instrText> PAGE </w:instrText>
        </w:r>
        <w:r>
          <w:rPr>
            <w:lang w:bidi="ru-RU"/>
          </w:rPr>
          <w:fldChar w:fldCharType="separate"/>
        </w:r>
        <w:r>
          <w:rPr>
            <w:lang w:bidi="ru-RU"/>
          </w:rPr>
          <w:t>1</w:t>
        </w:r>
        <w:r>
          <w:rPr>
            <w:lang w:bidi="ru-RU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3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0035"/>
    </w:tblGrid>
    <w:tr>
      <w:trPr>
        <w:trHeight w:val="978" w:hRule="atLeast"/>
      </w:trPr>
      <w:tc>
        <w:tcPr>
          <w:tcW w:w="10035" w:type="dxa"/>
          <w:tcBorders>
            <w:bottom w:val="single" w:sz="36" w:space="0" w:color="34ABA2"/>
          </w:tcBorders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b/>
      <w:color w:val="082A75" w:themeColor="text2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4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Heading2">
    <w:name w:val="Heading 2"/>
    <w:basedOn w:val="Normal"/>
    <w:next w:val="Normal"/>
    <w:link w:val="20"/>
    <w:uiPriority w:val="4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Style13" w:customStyle="1">
    <w:name w:val="Заголовок Знак"/>
    <w:basedOn w:val="DefaultParagraphFont"/>
    <w:link w:val="a5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tyle14" w:customStyle="1">
    <w:name w:val="Подзаголовок Знак"/>
    <w:basedOn w:val="DefaultParagraphFont"/>
    <w:link w:val="a7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1" w:customStyle="1">
    <w:name w:val="Заголовок 1 Знак"/>
    <w:basedOn w:val="DefaultParagraphFont"/>
    <w:link w:val="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Style15" w:customStyle="1">
    <w:name w:val="Верхний колонтитул Знак"/>
    <w:basedOn w:val="DefaultParagraphFont"/>
    <w:link w:val="a9"/>
    <w:uiPriority w:val="8"/>
    <w:qFormat/>
    <w:rsid w:val="0093335d"/>
    <w:rPr/>
  </w:style>
  <w:style w:type="character" w:styleId="Style16" w:customStyle="1">
    <w:name w:val="Нижний колонтитул Знак"/>
    <w:basedOn w:val="DefaultParagraphFont"/>
    <w:link w:val="ab"/>
    <w:uiPriority w:val="99"/>
    <w:qFormat/>
    <w:rsid w:val="005037f0"/>
    <w:rPr>
      <w:sz w:val="24"/>
      <w:szCs w:val="24"/>
    </w:rPr>
  </w:style>
  <w:style w:type="character" w:styleId="2" w:customStyle="1">
    <w:name w:val="Заголовок 2 Знак"/>
    <w:basedOn w:val="DefaultParagraphFont"/>
    <w:link w:val="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Style17" w:customStyle="1">
    <w:name w:val="Содержимое (знак)"/>
    <w:basedOn w:val="DefaultParagraphFont"/>
    <w:link w:val="af0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Style18" w:customStyle="1">
    <w:name w:val="Выделенный текст (знак)"/>
    <w:basedOn w:val="DefaultParagraphFont"/>
    <w:link w:val="af2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6"/>
    <w:uiPriority w:val="1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itle">
    <w:name w:val="Subtitle"/>
    <w:basedOn w:val="Normal"/>
    <w:link w:val="a8"/>
    <w:uiPriority w:val="2"/>
    <w:qFormat/>
    <w:rsid w:val="00d86945"/>
    <w:pPr/>
    <w:rPr>
      <w:b w:val="false"/>
      <w:caps/>
      <w:spacing w:val="20"/>
      <w:sz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8"/>
    <w:unhideWhenUsed/>
    <w:rsid w:val="005037f0"/>
    <w:pPr/>
    <w:rPr/>
  </w:style>
  <w:style w:type="paragraph" w:styleId="Footer">
    <w:name w:val="Footer"/>
    <w:basedOn w:val="Normal"/>
    <w:link w:val="ac"/>
    <w:uiPriority w:val="99"/>
    <w:unhideWhenUsed/>
    <w:rsid w:val="005037f0"/>
    <w:pPr/>
    <w:rPr/>
  </w:style>
  <w:style w:type="paragraph" w:styleId="Style19" w:customStyle="1">
    <w:name w:val="Имя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Style20" w:customStyle="1">
    <w:name w:val="Содержимое"/>
    <w:basedOn w:val="Normal"/>
    <w:link w:val="af1"/>
    <w:qFormat/>
    <w:rsid w:val="00df027c"/>
    <w:pPr/>
    <w:rPr>
      <w:b w:val="false"/>
    </w:rPr>
  </w:style>
  <w:style w:type="paragraph" w:styleId="Style21" w:customStyle="1">
    <w:name w:val="Выделенный текст"/>
    <w:basedOn w:val="Normal"/>
    <w:link w:val="af3"/>
    <w:qFormat/>
    <w:rsid w:val="00df027c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E02D3B5B76494BB14A1DA01AD83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61E78-DCD4-438B-85C7-3969DDD884D1}"/>
      </w:docPartPr>
      <w:docPartBody>
        <w:p w:rsidR="00000000" w:rsidRDefault="00C71DC2">
          <w:pPr>
            <w:pStyle w:val="EAE02D3B5B76494BB14A1DA01AD83CF0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lang w:bidi="ru-RU"/>
            </w:rPr>
            <w:t>ноябрь 18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E9D62F8D173D4EB492545D5C6F7886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5E456B-4D0F-427B-9F35-BBC19A9E5EF9}"/>
      </w:docPartPr>
      <w:docPartBody>
        <w:p w:rsidR="00000000" w:rsidRDefault="00C71DC2">
          <w:pPr>
            <w:pStyle w:val="E9D62F8D173D4EB492545D5C6F788694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215013064DD041FBA3A3152CD6B42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7470C-5876-42BE-91A0-817E5F9ABD22}"/>
      </w:docPartPr>
      <w:docPartBody>
        <w:p w:rsidR="00000000" w:rsidRDefault="00C71DC2">
          <w:pPr>
            <w:pStyle w:val="215013064DD041FBA3A3152CD6B42D1F"/>
          </w:pPr>
          <w:r>
            <w:rPr>
              <w:noProof/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C2"/>
    <w:rsid w:val="00C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a4">
    <w:name w:val="Подзаголовок Знак"/>
    <w:basedOn w:val="a0"/>
    <w:link w:val="a3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AE02D3B5B76494BB14A1DA01AD83CF0">
    <w:name w:val="EAE02D3B5B76494BB14A1DA01AD83CF0"/>
  </w:style>
  <w:style w:type="paragraph" w:customStyle="1" w:styleId="E9D62F8D173D4EB492545D5C6F788694">
    <w:name w:val="E9D62F8D173D4EB492545D5C6F788694"/>
  </w:style>
  <w:style w:type="paragraph" w:customStyle="1" w:styleId="215013064DD041FBA3A3152CD6B42D1F">
    <w:name w:val="215013064DD041FBA3A3152CD6B42D1F"/>
  </w:style>
  <w:style w:type="paragraph" w:customStyle="1" w:styleId="6108D68DC0914EC191CA7BD9A66C2503">
    <w:name w:val="6108D68DC0914EC191CA7BD9A66C2503"/>
  </w:style>
  <w:style w:type="paragraph" w:customStyle="1" w:styleId="C10EF328FE6F4C71BB543B069692DF83">
    <w:name w:val="C10EF328FE6F4C71BB543B069692DF83"/>
  </w:style>
  <w:style w:type="paragraph" w:customStyle="1" w:styleId="2E86AA146C5F451C80702E672E40C05F">
    <w:name w:val="2E86AA146C5F451C80702E672E40C05F"/>
  </w:style>
  <w:style w:type="paragraph" w:customStyle="1" w:styleId="2AF11E6D156B4021A8386E7BA586AF80">
    <w:name w:val="2AF11E6D156B4021A8386E7BA586AF80"/>
  </w:style>
  <w:style w:type="paragraph" w:customStyle="1" w:styleId="4AD2CB1424274C90AEB0A0913C22F350">
    <w:name w:val="4AD2CB1424274C90AEB0A0913C22F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{name}
парикмахер II класса
{place}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.dotx</Template>
  <TotalTime>2</TotalTime>
  <Application>LibreOffice/6.4.6.2$Linux_X86_64 LibreOffice_project/40$Build-2</Application>
  <Pages>1</Pages>
  <Words>10</Words>
  <Characters>65</Characters>
  <CharactersWithSpaces>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2020-11-18T14:57:00Z</dcterms:created>
  <dc:creator>Kornev Dmitry</dc:creator>
  <dc:description/>
  <dc:language>en-US</dc:language>
  <cp:lastModifiedBy/>
  <cp:lastPrinted>2006-08-01T17:47:00Z</cp:lastPrinted>
  <dcterms:modified xsi:type="dcterms:W3CDTF">2020-12-03T22:08:30Z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TC100670409990</vt:lpwstr>
  </property>
</Properties>
</file>